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72" w:rsidRPr="00926917" w:rsidRDefault="00620025">
      <w:pPr>
        <w:pStyle w:val="Date"/>
      </w:pPr>
      <w:r>
        <w:t>12/12/2018</w:t>
      </w:r>
    </w:p>
    <w:p w:rsidR="003F2619" w:rsidRDefault="00620025" w:rsidP="003F2619">
      <w:pPr>
        <w:pStyle w:val="Titre"/>
      </w:pPr>
      <w:r>
        <w:t>Balise et satelites</w:t>
      </w:r>
    </w:p>
    <w:p w:rsidR="001C47B0" w:rsidRDefault="001C47B0" w:rsidP="001C47B0"/>
    <w:p w:rsidR="001C47B0" w:rsidRDefault="001C47B0" w:rsidP="001C47B0"/>
    <w:sdt>
      <w:sdtPr>
        <w:id w:val="-1179583330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caps w:val="0"/>
          <w:noProof/>
          <w:color w:val="707070" w:themeColor="accent1"/>
          <w:spacing w:val="0"/>
          <w:sz w:val="22"/>
          <w:szCs w:val="22"/>
        </w:rPr>
      </w:sdtEndPr>
      <w:sdtContent>
        <w:p w:rsidR="003F2619" w:rsidRDefault="003F2619">
          <w:pPr>
            <w:pStyle w:val="En-ttedetabledesmatires"/>
          </w:pPr>
          <w:r>
            <w:t>Table des matières</w:t>
          </w:r>
        </w:p>
        <w:p w:rsidR="0056236A" w:rsidRDefault="003F2619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32393754" w:history="1">
            <w:r w:rsidR="0056236A" w:rsidRPr="00D255E6">
              <w:rPr>
                <w:rStyle w:val="Lienhypertexte"/>
                <w:noProof/>
              </w:rPr>
              <w:t>1.</w:t>
            </w:r>
            <w:r w:rsidR="0056236A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="0056236A" w:rsidRPr="00D255E6">
              <w:rPr>
                <w:rStyle w:val="Lienhypertexte"/>
                <w:noProof/>
              </w:rPr>
              <w:t>Introdiction</w:t>
            </w:r>
            <w:r w:rsidR="0056236A">
              <w:rPr>
                <w:noProof/>
                <w:webHidden/>
              </w:rPr>
              <w:tab/>
            </w:r>
            <w:r w:rsidR="0056236A">
              <w:rPr>
                <w:noProof/>
                <w:webHidden/>
              </w:rPr>
              <w:fldChar w:fldCharType="begin"/>
            </w:r>
            <w:r w:rsidR="0056236A">
              <w:rPr>
                <w:noProof/>
                <w:webHidden/>
              </w:rPr>
              <w:instrText xml:space="preserve"> PAGEREF _Toc532393754 \h </w:instrText>
            </w:r>
            <w:r w:rsidR="0056236A">
              <w:rPr>
                <w:noProof/>
                <w:webHidden/>
              </w:rPr>
            </w:r>
            <w:r w:rsidR="0056236A">
              <w:rPr>
                <w:noProof/>
                <w:webHidden/>
              </w:rPr>
              <w:fldChar w:fldCharType="separate"/>
            </w:r>
            <w:r w:rsidR="0056236A">
              <w:rPr>
                <w:noProof/>
                <w:webHidden/>
              </w:rPr>
              <w:t>2</w:t>
            </w:r>
            <w:r w:rsidR="0056236A"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1"/>
            <w:tabs>
              <w:tab w:val="left" w:pos="440"/>
              <w:tab w:val="right" w:leader="dot" w:pos="8297"/>
            </w:tabs>
            <w:rPr>
              <w:rFonts w:eastAsiaTheme="minorEastAsia"/>
              <w:b w:val="0"/>
              <w:bCs w:val="0"/>
              <w:i w:val="0"/>
              <w:iCs w:val="0"/>
              <w:noProof/>
              <w:color w:val="auto"/>
              <w:lang w:eastAsia="fr-FR" w:bidi="ar-SA"/>
            </w:rPr>
          </w:pPr>
          <w:hyperlink w:anchor="_Toc532393755" w:history="1">
            <w:r w:rsidRPr="00D255E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auto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6" w:history="1">
            <w:r w:rsidRPr="00D255E6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Synchronisation des objets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236A" w:rsidRDefault="0056236A">
          <w:pPr>
            <w:pStyle w:val="TM2"/>
            <w:tabs>
              <w:tab w:val="left" w:pos="660"/>
              <w:tab w:val="right" w:leader="dot" w:pos="8297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eastAsia="fr-FR" w:bidi="ar-SA"/>
            </w:rPr>
          </w:pPr>
          <w:hyperlink w:anchor="_Toc532393757" w:history="1">
            <w:r w:rsidRPr="00D255E6">
              <w:rPr>
                <w:rStyle w:val="Lienhypertexte"/>
                <w:noProof/>
              </w:rPr>
              <w:t>B.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eastAsia="fr-FR" w:bidi="ar-SA"/>
              </w:rPr>
              <w:tab/>
            </w:r>
            <w:r w:rsidRPr="00D255E6">
              <w:rPr>
                <w:rStyle w:val="Lienhypertexte"/>
                <w:noProof/>
              </w:rPr>
              <w:t>Le pattern dans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_Toc532393757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619" w:rsidRDefault="003F2619" w:rsidP="003F2619">
          <w:r>
            <w:rPr>
              <w:b/>
              <w:bCs/>
              <w:noProof/>
            </w:rPr>
            <w:fldChar w:fldCharType="end"/>
          </w:r>
        </w:p>
      </w:sdtContent>
    </w:sdt>
    <w:p w:rsidR="003F2619" w:rsidRDefault="003F2619" w:rsidP="003F2619">
      <w:pPr>
        <w:pStyle w:val="Titre"/>
        <w:rPr>
          <w:spacing w:val="14"/>
          <w:sz w:val="26"/>
          <w:szCs w:val="26"/>
        </w:rPr>
      </w:pPr>
      <w:r>
        <w:br w:type="page"/>
      </w:r>
    </w:p>
    <w:p w:rsidR="003F2619" w:rsidRDefault="003F2619" w:rsidP="003F2619">
      <w:pPr>
        <w:pStyle w:val="Titre1"/>
      </w:pPr>
      <w:bookmarkStart w:id="0" w:name="_Toc532393754"/>
      <w:r>
        <w:lastRenderedPageBreak/>
        <w:t>Introdiction</w:t>
      </w:r>
      <w:bookmarkEnd w:id="0"/>
    </w:p>
    <w:p w:rsidR="003F2619" w:rsidRDefault="003F2619" w:rsidP="003F2619">
      <w:r>
        <w:t>Le but de ce mini projet est de créé une simulation. Cette simulation représente des balises sous-marines qui communique avec des satellites. Les balises se déplacent dans la mer puis remonte à la surface pour communiquer avec les satellites disponibles puis retournent dans la mer.</w:t>
      </w:r>
    </w:p>
    <w:p w:rsidR="001C47B0" w:rsidRDefault="001C47B0" w:rsidP="003F2619"/>
    <w:p w:rsidR="001C47B0" w:rsidRDefault="001C47B0" w:rsidP="003F2619"/>
    <w:p w:rsidR="003F2619" w:rsidRDefault="003F2619" w:rsidP="003F2619"/>
    <w:p w:rsidR="003F2619" w:rsidRDefault="003F2619" w:rsidP="003F2619">
      <w:pPr>
        <w:pStyle w:val="Titre1"/>
      </w:pPr>
      <w:bookmarkStart w:id="1" w:name="_Toc532393755"/>
      <w:r>
        <w:t>Implementation</w:t>
      </w:r>
      <w:bookmarkEnd w:id="1"/>
    </w:p>
    <w:p w:rsidR="003F2619" w:rsidRDefault="003F2619" w:rsidP="003F2619">
      <w:pPr>
        <w:pStyle w:val="Titre2"/>
      </w:pPr>
      <w:bookmarkStart w:id="2" w:name="_Toc532393756"/>
      <w:r>
        <w:t>Synchronisation des objets</w:t>
      </w:r>
      <w:bookmarkEnd w:id="2"/>
    </w:p>
    <w:p w:rsidR="001C47B0" w:rsidRDefault="001C47B0" w:rsidP="001C47B0">
      <w:pPr>
        <w:pStyle w:val="Titre3"/>
      </w:pPr>
      <w:r>
        <w:t>Présentation du pattern</w:t>
      </w:r>
    </w:p>
    <w:p w:rsidR="003F2619" w:rsidRDefault="00BB5D99" w:rsidP="00BB5D99">
      <w:r>
        <w:t>Les balises ont besoins de communiquer avec les satellites. Pour cela j’ai utilisé le pattern « Observer/Observable » qui permet la synchronisation entre deux entités.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5025B4" w:rsidTr="00B74B76">
        <w:trPr>
          <w:trHeight w:val="2806"/>
        </w:trPr>
        <w:tc>
          <w:tcPr>
            <w:tcW w:w="8297" w:type="dxa"/>
          </w:tcPr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DA0E73" wp14:editId="45692506">
                      <wp:simplePos x="0" y="0"/>
                      <wp:positionH relativeFrom="column">
                        <wp:posOffset>3321685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</w:t>
                                  </w:r>
                                  <w:proofErr w:type="spellEnd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764714C" wp14:editId="135B6F9E">
                                        <wp:extent cx="1176020" cy="454660"/>
                                        <wp:effectExtent l="0" t="0" r="5080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76020" cy="4546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t>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DA0E73" id="Rectangle 3" o:spid="_x0000_s1026" style="position:absolute;margin-left:261.55pt;margin-top:13.15pt;width:118pt;height:4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</w:t>
                            </w:r>
                            <w:proofErr w:type="spellEnd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64714C" wp14:editId="135B6F9E">
                                  <wp:extent cx="1176020" cy="454660"/>
                                  <wp:effectExtent l="0" t="0" r="5080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6020" cy="454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t>ent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BE2973" wp14:editId="33490B8D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167005</wp:posOffset>
                      </wp:positionV>
                      <wp:extent cx="1333500" cy="558800"/>
                      <wp:effectExtent l="0" t="0" r="12700" b="1270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&lt;&lt;Observer&gt;&gt;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TestObserveur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BE2973" id="Rectangle 1" o:spid="_x0000_s1027" style="position:absolute;margin-left:3.35pt;margin-top:13.15pt;width:105pt;height:4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&lt;&lt;Observer&gt;&gt;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TestObserveur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4CF3EC" wp14:editId="67365416">
                      <wp:simplePos x="0" y="0"/>
                      <wp:positionH relativeFrom="column">
                        <wp:posOffset>1642745</wp:posOffset>
                      </wp:positionH>
                      <wp:positionV relativeFrom="paragraph">
                        <wp:posOffset>167005</wp:posOffset>
                      </wp:positionV>
                      <wp:extent cx="1498600" cy="558800"/>
                      <wp:effectExtent l="0" t="0" r="12700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&lt;&lt;Observable&gt;&gt;</w:t>
                                  </w:r>
                                </w:p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 w:rsidRPr="00BB5D99">
                                    <w:t>TestObservable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4CF3EC" id="Rectangle 2" o:spid="_x0000_s1028" style="position:absolute;margin-left:129.35pt;margin-top:13.15pt;width:118pt;height:4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r>
                              <w:t>&lt;&lt;Observable&gt;&gt;</w:t>
                            </w:r>
                          </w:p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 w:rsidRPr="00BB5D99">
                              <w:t>TestObservable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A44C867" wp14:editId="2BC8ED4A">
                      <wp:simplePos x="0" y="0"/>
                      <wp:positionH relativeFrom="column">
                        <wp:posOffset>4068445</wp:posOffset>
                      </wp:positionH>
                      <wp:positionV relativeFrom="paragraph">
                        <wp:posOffset>67310</wp:posOffset>
                      </wp:positionV>
                      <wp:extent cx="0" cy="368300"/>
                      <wp:effectExtent l="63500" t="25400" r="38100" b="12700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8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9703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3" o:spid="_x0000_s1026" type="#_x0000_t32" style="position:absolute;margin-left:320.35pt;margin-top:5.3pt;width:0;height:2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43E980" wp14:editId="0661C77E">
                      <wp:simplePos x="0" y="0"/>
                      <wp:positionH relativeFrom="column">
                        <wp:posOffset>3321050</wp:posOffset>
                      </wp:positionH>
                      <wp:positionV relativeFrom="paragraph">
                        <wp:posOffset>113665</wp:posOffset>
                      </wp:positionV>
                      <wp:extent cx="1498600" cy="558800"/>
                      <wp:effectExtent l="0" t="0" r="12700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025B4" w:rsidRDefault="005025B4" w:rsidP="005025B4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EvenementTest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43E980" id="Rectangle 10" o:spid="_x0000_s1029" style="position:absolute;margin-left:261.5pt;margin-top:8.95pt;width:118pt;height:4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brqaA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" fillcolor="white [3201]" strokecolor="black [3200]" strokeweight="1pt">
                      <v:textbox>
                        <w:txbxContent>
                          <w:p w:rsidR="005025B4" w:rsidRDefault="005025B4" w:rsidP="005025B4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EvenementTest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  <w:p w:rsidR="005025B4" w:rsidRDefault="005025B4" w:rsidP="00B74B76">
            <w:pPr>
              <w:ind w:left="0"/>
            </w:pPr>
          </w:p>
        </w:tc>
      </w:tr>
    </w:tbl>
    <w:p w:rsidR="005025B4" w:rsidRDefault="005025B4" w:rsidP="005025B4">
      <w:r>
        <w:t xml:space="preserve">Digramme de classe du pattern </w:t>
      </w:r>
    </w:p>
    <w:p w:rsidR="005025B4" w:rsidRDefault="005025B4" w:rsidP="005025B4"/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BB5D99" w:rsidRPr="00BB5D99" w:rsidTr="00BB5D99">
        <w:tc>
          <w:tcPr>
            <w:tcW w:w="8297" w:type="dxa"/>
          </w:tcPr>
          <w:p w:rsidR="00BB5D99" w:rsidRDefault="00BB5D99" w:rsidP="00BB5D99">
            <w:pPr>
              <w:ind w:left="0"/>
            </w:pPr>
            <w:r w:rsidRPr="00BB5D99">
              <w:t xml:space="preserve">// </w:t>
            </w:r>
            <w:proofErr w:type="spellStart"/>
            <w:r w:rsidRPr="00BB5D99">
              <w:t>Creation</w:t>
            </w:r>
            <w:proofErr w:type="spellEnd"/>
            <w:r w:rsidRPr="00BB5D99">
              <w:t xml:space="preserve"> </w:t>
            </w:r>
            <w:r w:rsidR="0081711F" w:rsidRPr="00BB5D99">
              <w:t>des classes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TestObserveur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observeur</w:t>
            </w:r>
            <w:proofErr w:type="spellEnd"/>
            <w:r w:rsidRPr="00BB5D99">
              <w:t xml:space="preserve"> = new </w:t>
            </w:r>
            <w:proofErr w:type="spellStart"/>
            <w:proofErr w:type="gramStart"/>
            <w:r w:rsidRPr="00BB5D99">
              <w:t>TestObserveur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TestObservable</w:t>
            </w:r>
            <w:proofErr w:type="spellEnd"/>
            <w:r w:rsidRPr="00BB5D99">
              <w:t xml:space="preserve"> observable = new </w:t>
            </w:r>
            <w:proofErr w:type="spellStart"/>
            <w:proofErr w:type="gramStart"/>
            <w:r w:rsidRPr="00BB5D99">
              <w:t>TestObservable</w:t>
            </w:r>
            <w:proofErr w:type="spellEnd"/>
            <w:r w:rsidRPr="00BB5D99">
              <w:t>(</w:t>
            </w:r>
            <w:proofErr w:type="gram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enregistrement        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observable.record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TestEvent.class</w:t>
            </w:r>
            <w:proofErr w:type="spellEnd"/>
            <w:r w:rsidRPr="00BB5D99">
              <w:t xml:space="preserve">, </w:t>
            </w:r>
            <w:proofErr w:type="spellStart"/>
            <w:r w:rsidRPr="00BB5D99">
              <w:t>observeur</w:t>
            </w:r>
            <w:proofErr w:type="spellEnd"/>
            <w:r w:rsidRPr="00BB5D99">
              <w:t>);</w:t>
            </w:r>
          </w:p>
          <w:p w:rsidR="00BB5D99" w:rsidRDefault="00BB5D99" w:rsidP="00BB5D99">
            <w:pPr>
              <w:ind w:left="0"/>
            </w:pPr>
          </w:p>
          <w:p w:rsidR="00BB5D99" w:rsidRDefault="00BB5D99" w:rsidP="00BB5D99">
            <w:pPr>
              <w:ind w:left="0"/>
            </w:pPr>
            <w:r w:rsidRPr="00BB5D99">
              <w:t xml:space="preserve">// signal         </w:t>
            </w:r>
          </w:p>
          <w:p w:rsidR="00BB5D99" w:rsidRDefault="00BB5D99" w:rsidP="00BB5D99">
            <w:pPr>
              <w:ind w:left="0"/>
            </w:pPr>
            <w:proofErr w:type="spellStart"/>
            <w:r w:rsidRPr="00BB5D99">
              <w:t>TestEvent</w:t>
            </w:r>
            <w:proofErr w:type="spellEnd"/>
            <w:r w:rsidRPr="00BB5D99">
              <w:t xml:space="preserve"> 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 = new </w:t>
            </w:r>
            <w:proofErr w:type="spellStart"/>
            <w:r w:rsidRPr="00BB5D99">
              <w:t>TestEvent</w:t>
            </w:r>
            <w:proofErr w:type="spellEnd"/>
            <w:r w:rsidRPr="00BB5D99">
              <w:t>(observable</w:t>
            </w:r>
            <w:proofErr w:type="gramStart"/>
            <w:r w:rsidRPr="00BB5D99">
              <w:t>);</w:t>
            </w:r>
            <w:proofErr w:type="gramEnd"/>
            <w:r w:rsidRPr="00BB5D99">
              <w:t xml:space="preserve"> </w:t>
            </w:r>
          </w:p>
          <w:p w:rsidR="00BB5D99" w:rsidRDefault="00BB5D99" w:rsidP="00BB5D99">
            <w:pPr>
              <w:ind w:left="0"/>
            </w:pPr>
            <w:proofErr w:type="spellStart"/>
            <w:proofErr w:type="gramStart"/>
            <w:r w:rsidRPr="00BB5D99">
              <w:t>observable.signal</w:t>
            </w:r>
            <w:proofErr w:type="spellEnd"/>
            <w:proofErr w:type="gramEnd"/>
            <w:r w:rsidRPr="00BB5D99">
              <w:t>(</w:t>
            </w:r>
            <w:proofErr w:type="spellStart"/>
            <w:r w:rsidRPr="00BB5D99">
              <w:t>testEvent</w:t>
            </w:r>
            <w:proofErr w:type="spellEnd"/>
            <w:r w:rsidRPr="00BB5D99">
              <w:t xml:space="preserve">);          </w:t>
            </w:r>
          </w:p>
          <w:p w:rsidR="00BB5D99" w:rsidRDefault="00BB5D99" w:rsidP="00BB5D99">
            <w:pPr>
              <w:ind w:left="0"/>
            </w:pPr>
          </w:p>
          <w:p w:rsidR="00BB5D99" w:rsidRPr="00E32E2B" w:rsidRDefault="00BB5D99" w:rsidP="00BB5D99">
            <w:pPr>
              <w:ind w:left="0"/>
            </w:pPr>
            <w:r w:rsidRPr="00E32E2B">
              <w:t xml:space="preserve">// signale reçus ?         </w:t>
            </w:r>
          </w:p>
          <w:p w:rsid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proofErr w:type="gram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End"/>
            <w:r w:rsidRPr="00BB5D99">
              <w:rPr>
                <w:lang w:val="en-US"/>
              </w:rPr>
              <w:t>testEvent.log.size</w:t>
            </w:r>
            <w:proofErr w:type="spellEnd"/>
            <w:r w:rsidRPr="00BB5D99">
              <w:rPr>
                <w:lang w:val="en-US"/>
              </w:rPr>
              <w:t xml:space="preserve">() == 1); </w:t>
            </w:r>
          </w:p>
          <w:p w:rsidR="00BB5D99" w:rsidRPr="00BB5D99" w:rsidRDefault="00BB5D99" w:rsidP="00BB5D99">
            <w:pPr>
              <w:ind w:left="0"/>
              <w:rPr>
                <w:lang w:val="en-US"/>
              </w:rPr>
            </w:pPr>
            <w:proofErr w:type="spellStart"/>
            <w:r w:rsidRPr="00BB5D99">
              <w:rPr>
                <w:lang w:val="en-US"/>
              </w:rPr>
              <w:t>assertTrue</w:t>
            </w:r>
            <w:proofErr w:type="spellEnd"/>
            <w:r w:rsidRPr="00BB5D99">
              <w:rPr>
                <w:lang w:val="en-US"/>
              </w:rPr>
              <w:t>(</w:t>
            </w:r>
            <w:proofErr w:type="spellStart"/>
            <w:proofErr w:type="gramStart"/>
            <w:r w:rsidRPr="00BB5D99">
              <w:rPr>
                <w:lang w:val="en-US"/>
              </w:rPr>
              <w:t>testEvent.log.get</w:t>
            </w:r>
            <w:proofErr w:type="spellEnd"/>
            <w:r w:rsidRPr="00BB5D99">
              <w:rPr>
                <w:lang w:val="en-US"/>
              </w:rPr>
              <w:t>(</w:t>
            </w:r>
            <w:proofErr w:type="gramEnd"/>
            <w:r w:rsidRPr="00BB5D99">
              <w:rPr>
                <w:lang w:val="en-US"/>
              </w:rPr>
              <w:t xml:space="preserve">0).equals("class </w:t>
            </w:r>
            <w:proofErr w:type="spellStart"/>
            <w:r w:rsidRPr="00BB5D99">
              <w:rPr>
                <w:lang w:val="en-US"/>
              </w:rPr>
              <w:t>test.TestObservable</w:t>
            </w:r>
            <w:proofErr w:type="spellEnd"/>
            <w:r w:rsidRPr="00BB5D99">
              <w:rPr>
                <w:lang w:val="en-US"/>
              </w:rPr>
              <w:t xml:space="preserve"> -&gt; class </w:t>
            </w:r>
            <w:proofErr w:type="spellStart"/>
            <w:r w:rsidRPr="00BB5D99">
              <w:rPr>
                <w:lang w:val="en-US"/>
              </w:rPr>
              <w:t>test.TestObserveur</w:t>
            </w:r>
            <w:proofErr w:type="spellEnd"/>
            <w:r w:rsidRPr="00BB5D99">
              <w:rPr>
                <w:lang w:val="en-US"/>
              </w:rPr>
              <w:t>"));</w:t>
            </w:r>
          </w:p>
        </w:tc>
      </w:tr>
    </w:tbl>
    <w:p w:rsidR="00BB5D99" w:rsidRPr="00BB5D99" w:rsidRDefault="00BB5D99" w:rsidP="00BB5D99">
      <w:pPr>
        <w:rPr>
          <w:lang w:val="en-US"/>
        </w:rPr>
      </w:pPr>
    </w:p>
    <w:p w:rsidR="005025B4" w:rsidRDefault="00E32E2B" w:rsidP="005025B4">
      <w:r w:rsidRPr="00E32E2B">
        <w:lastRenderedPageBreak/>
        <w:t>Cet exemple de code e</w:t>
      </w:r>
      <w:r>
        <w:t>xtrait de la classe de test « </w:t>
      </w:r>
      <w:proofErr w:type="spellStart"/>
      <w:proofErr w:type="gramStart"/>
      <w:r w:rsidR="0081711F">
        <w:t>test.</w:t>
      </w:r>
      <w:r>
        <w:t>AnnoncerTest</w:t>
      </w:r>
      <w:proofErr w:type="spellEnd"/>
      <w:proofErr w:type="gramEnd"/>
      <w:r>
        <w:t> ». Présente mon implémentation du pattern.</w:t>
      </w:r>
    </w:p>
    <w:p w:rsidR="002C5C48" w:rsidRDefault="002C5C48" w:rsidP="005025B4"/>
    <w:p w:rsidR="002C5C48" w:rsidRDefault="002C5C48" w:rsidP="002C5C48">
      <w:pPr>
        <w:pStyle w:val="Paragraphedeliste"/>
        <w:numPr>
          <w:ilvl w:val="0"/>
          <w:numId w:val="2"/>
        </w:numPr>
      </w:pPr>
      <w:r>
        <w:t>Tout d’abord je crée les deux objets observer et observable</w:t>
      </w:r>
    </w:p>
    <w:p w:rsidR="002C5C48" w:rsidRDefault="002C5C48" w:rsidP="002C5C48">
      <w:pPr>
        <w:pStyle w:val="Paragraphedeliste"/>
        <w:numPr>
          <w:ilvl w:val="0"/>
          <w:numId w:val="2"/>
        </w:numPr>
      </w:pPr>
      <w:r>
        <w:t>Puis l’observer s’abonne l’observable, pour cela je dois dire qu’elle est l’évènement qui intéresse mon observer.</w:t>
      </w:r>
      <w:r w:rsidR="00907758">
        <w:t xml:space="preserve"> L’observer sera alors enregistré dans l’observable via une </w:t>
      </w:r>
      <w:proofErr w:type="spellStart"/>
      <w:r w:rsidR="00907758">
        <w:t>Map</w:t>
      </w:r>
      <w:proofErr w:type="spellEnd"/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07758" w:rsidTr="00907758">
        <w:tc>
          <w:tcPr>
            <w:tcW w:w="8297" w:type="dxa"/>
          </w:tcPr>
          <w:p w:rsidR="00907758" w:rsidRDefault="004C087A" w:rsidP="00907758">
            <w:pPr>
              <w:ind w:left="0"/>
            </w:pPr>
            <w:proofErr w:type="spellStart"/>
            <w:r w:rsidRPr="004C087A">
              <w:t>Map</w:t>
            </w:r>
            <w:proofErr w:type="spellEnd"/>
            <w:r w:rsidRPr="004C087A">
              <w:t>&lt;Class</w:t>
            </w:r>
            <w:proofErr w:type="gramStart"/>
            <w:r w:rsidRPr="004C087A">
              <w:t>&lt;?</w:t>
            </w:r>
            <w:proofErr w:type="gramEnd"/>
            <w:r w:rsidRPr="004C087A">
              <w:t xml:space="preserve"> </w:t>
            </w:r>
            <w:proofErr w:type="spellStart"/>
            <w:r w:rsidRPr="004C087A">
              <w:t>extends</w:t>
            </w:r>
            <w:proofErr w:type="spellEnd"/>
            <w:r w:rsidRPr="004C087A">
              <w:t xml:space="preserve"> </w:t>
            </w:r>
            <w:proofErr w:type="spellStart"/>
            <w:r w:rsidRPr="004C087A">
              <w:t>Evenement</w:t>
            </w:r>
            <w:proofErr w:type="spellEnd"/>
            <w:r w:rsidRPr="004C087A">
              <w:t>&gt;, List&lt;</w:t>
            </w:r>
            <w:proofErr w:type="spellStart"/>
            <w:r w:rsidRPr="004C087A">
              <w:t>Observeur</w:t>
            </w:r>
            <w:proofErr w:type="spellEnd"/>
            <w:r w:rsidRPr="004C087A">
              <w:t xml:space="preserve">&gt;&gt; </w:t>
            </w:r>
            <w:proofErr w:type="spellStart"/>
            <w:r w:rsidRPr="004C087A">
              <w:t>evenemens</w:t>
            </w:r>
            <w:proofErr w:type="spellEnd"/>
          </w:p>
        </w:tc>
      </w:tr>
    </w:tbl>
    <w:p w:rsidR="002A33D6" w:rsidRDefault="002A33D6" w:rsidP="002A33D6">
      <w:pPr>
        <w:ind w:left="0"/>
      </w:pPr>
    </w:p>
    <w:p w:rsidR="002D585D" w:rsidRDefault="004C087A" w:rsidP="002D585D">
      <w:pPr>
        <w:pStyle w:val="Paragraphedeliste"/>
        <w:numPr>
          <w:ilvl w:val="0"/>
          <w:numId w:val="2"/>
        </w:numPr>
      </w:pPr>
      <w:r>
        <w:t>Puis l’observable vas créer un événement</w:t>
      </w:r>
      <w:r w:rsidR="002A33D6">
        <w:t xml:space="preserve"> et lancer la méthode « </w:t>
      </w:r>
      <w:r w:rsidR="002D585D">
        <w:t>signal</w:t>
      </w:r>
      <w:r w:rsidR="002A33D6">
        <w:t> »</w:t>
      </w:r>
      <w:r>
        <w:t xml:space="preserve">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D585D" w:rsidTr="00B74B76">
        <w:tc>
          <w:tcPr>
            <w:tcW w:w="8297" w:type="dxa"/>
          </w:tcPr>
          <w:p w:rsidR="002D585D" w:rsidRDefault="002D585D" w:rsidP="00B74B76">
            <w:pPr>
              <w:ind w:left="0"/>
            </w:pPr>
            <w:proofErr w:type="gramStart"/>
            <w:r w:rsidRPr="002D585D">
              <w:t>public</w:t>
            </w:r>
            <w:proofErr w:type="gramEnd"/>
            <w:r w:rsidRPr="002D585D">
              <w:t xml:space="preserve"> </w:t>
            </w:r>
            <w:proofErr w:type="spellStart"/>
            <w:r w:rsidRPr="002D585D">
              <w:t>void</w:t>
            </w:r>
            <w:proofErr w:type="spellEnd"/>
            <w:r w:rsidRPr="002D585D">
              <w:t xml:space="preserve"> signal(</w:t>
            </w:r>
            <w:proofErr w:type="spellStart"/>
            <w:r w:rsidRPr="002D585D">
              <w:t>Evenement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evt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List&lt;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&gt; 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= </w:t>
            </w:r>
            <w:proofErr w:type="spellStart"/>
            <w:r w:rsidRPr="002D585D">
              <w:t>this.evenemens.get</w:t>
            </w:r>
            <w:proofErr w:type="spellEnd"/>
            <w:r w:rsidRPr="002D585D">
              <w:t>(</w:t>
            </w:r>
            <w:proofErr w:type="spellStart"/>
            <w:proofErr w:type="gramStart"/>
            <w:r w:rsidRPr="002D585D">
              <w:t>evt.getClass</w:t>
            </w:r>
            <w:proofErr w:type="spellEnd"/>
            <w:proofErr w:type="gramEnd"/>
            <w:r w:rsidRPr="002D585D">
              <w:t>());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</w:t>
            </w:r>
            <w:proofErr w:type="gramStart"/>
            <w:r w:rsidRPr="002D585D">
              <w:t>if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observeurs</w:t>
            </w:r>
            <w:proofErr w:type="spellEnd"/>
            <w:r w:rsidRPr="002D585D">
              <w:t xml:space="preserve"> != </w:t>
            </w:r>
            <w:proofErr w:type="spellStart"/>
            <w:r w:rsidRPr="002D585D">
              <w:t>null</w:t>
            </w:r>
            <w:proofErr w:type="spellEnd"/>
            <w:r w:rsidRPr="002D585D">
              <w:t>) 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Observeur</w:t>
            </w:r>
            <w:proofErr w:type="spellEnd"/>
            <w:r w:rsidRPr="002D585D">
              <w:t>[</w:t>
            </w:r>
            <w:proofErr w:type="gramEnd"/>
            <w:r w:rsidRPr="002D585D">
              <w:t xml:space="preserve">]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 = new </w:t>
            </w:r>
            <w:proofErr w:type="spellStart"/>
            <w:r w:rsidRPr="002D585D">
              <w:t>Observeur</w:t>
            </w:r>
            <w:proofErr w:type="spellEnd"/>
            <w:r w:rsidRPr="002D585D">
              <w:t>[</w:t>
            </w:r>
            <w:proofErr w:type="spellStart"/>
            <w:r w:rsidRPr="002D585D">
              <w:t>observeurs.size</w:t>
            </w:r>
            <w:proofErr w:type="spellEnd"/>
            <w:r w:rsidRPr="002D585D">
              <w:t>()];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spellStart"/>
            <w:proofErr w:type="gramStart"/>
            <w:r w:rsidRPr="002D585D">
              <w:t>arr</w:t>
            </w:r>
            <w:proofErr w:type="spellEnd"/>
            <w:proofErr w:type="gramEnd"/>
            <w:r w:rsidRPr="002D585D">
              <w:t xml:space="preserve"> = </w:t>
            </w:r>
            <w:proofErr w:type="spellStart"/>
            <w:r w:rsidRPr="002D585D">
              <w:t>observeurs.toArray</w:t>
            </w:r>
            <w:proofErr w:type="spellEnd"/>
            <w:r w:rsidRPr="002D585D">
              <w:t>(</w:t>
            </w:r>
            <w:proofErr w:type="spellStart"/>
            <w:r w:rsidRPr="002D585D">
              <w:t>arr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</w:t>
            </w:r>
            <w:proofErr w:type="gramStart"/>
            <w:r w:rsidRPr="002D585D">
              <w:t>for</w:t>
            </w:r>
            <w:proofErr w:type="gramEnd"/>
            <w:r w:rsidRPr="002D585D">
              <w:t xml:space="preserve"> (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</w:t>
            </w:r>
            <w:proofErr w:type="spellStart"/>
            <w:r w:rsidRPr="002D585D">
              <w:t>observeur</w:t>
            </w:r>
            <w:proofErr w:type="spellEnd"/>
            <w:r w:rsidRPr="002D585D">
              <w:t xml:space="preserve"> : </w:t>
            </w:r>
            <w:proofErr w:type="spellStart"/>
            <w:r w:rsidRPr="002D585D">
              <w:t>arr</w:t>
            </w:r>
            <w:proofErr w:type="spellEnd"/>
            <w:r w:rsidRPr="002D585D">
              <w:t xml:space="preserve">) </w:t>
            </w:r>
            <w:r>
              <w:t>{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    </w:t>
            </w:r>
            <w:proofErr w:type="spellStart"/>
            <w:proofErr w:type="gramStart"/>
            <w:r w:rsidRPr="002D585D">
              <w:t>evt.traitement</w:t>
            </w:r>
            <w:proofErr w:type="spellEnd"/>
            <w:proofErr w:type="gramEnd"/>
            <w:r w:rsidRPr="002D585D">
              <w:t>(</w:t>
            </w:r>
            <w:proofErr w:type="spellStart"/>
            <w:r w:rsidRPr="002D585D">
              <w:t>observeur</w:t>
            </w:r>
            <w:proofErr w:type="spellEnd"/>
            <w:r w:rsidRPr="002D585D">
              <w:t>);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    }</w:t>
            </w:r>
          </w:p>
          <w:p w:rsidR="002D585D" w:rsidRDefault="002D585D" w:rsidP="00B74B76">
            <w:pPr>
              <w:ind w:left="0"/>
            </w:pPr>
            <w:r w:rsidRPr="002D585D">
              <w:t xml:space="preserve">    }</w:t>
            </w:r>
          </w:p>
          <w:p w:rsidR="002D585D" w:rsidRDefault="002D585D" w:rsidP="00B74B76">
            <w:pPr>
              <w:ind w:left="0"/>
            </w:pPr>
            <w:r w:rsidRPr="002D585D">
              <w:t>}</w:t>
            </w:r>
          </w:p>
        </w:tc>
      </w:tr>
    </w:tbl>
    <w:p w:rsidR="002D585D" w:rsidRDefault="002D585D" w:rsidP="002D585D"/>
    <w:p w:rsidR="00907758" w:rsidRDefault="001A08B9" w:rsidP="004C087A">
      <w:pPr>
        <w:pStyle w:val="Paragraphedeliste"/>
        <w:numPr>
          <w:ilvl w:val="0"/>
          <w:numId w:val="2"/>
        </w:numPr>
      </w:pPr>
      <w:r>
        <w:t xml:space="preserve">Puis </w:t>
      </w:r>
      <w:r w:rsidR="001C47B0">
        <w:t xml:space="preserve">la </w:t>
      </w:r>
      <w:r w:rsidR="00617324">
        <w:t>méthode</w:t>
      </w:r>
      <w:r>
        <w:t xml:space="preserve"> lancer la méthode</w:t>
      </w:r>
      <w:r w:rsidR="002A33D6">
        <w:t xml:space="preserve"> </w:t>
      </w:r>
      <w:r w:rsidR="0044451A">
        <w:t xml:space="preserve">« traitement » </w:t>
      </w:r>
      <w:r w:rsidR="001C47B0">
        <w:t xml:space="preserve">va </w:t>
      </w:r>
      <w:r w:rsidR="00617324">
        <w:t>être</w:t>
      </w:r>
      <w:r w:rsidR="001C47B0">
        <w:t xml:space="preserve"> lancer en fonction</w:t>
      </w:r>
      <w:r w:rsidR="00617324">
        <w:t xml:space="preserve"> pour les </w:t>
      </w:r>
      <w:proofErr w:type="spellStart"/>
      <w:r w:rsidR="00617324">
        <w:t>observers</w:t>
      </w:r>
      <w:proofErr w:type="spellEnd"/>
      <w:r w:rsidR="00617324">
        <w:t xml:space="preserve"> inscrits à l’événements</w:t>
      </w:r>
      <w:r w:rsidR="002A33D6">
        <w:t>.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2A33D6" w:rsidRPr="0044451A" w:rsidTr="002A33D6">
        <w:tc>
          <w:tcPr>
            <w:tcW w:w="8297" w:type="dxa"/>
          </w:tcPr>
          <w:p w:rsidR="002A33D6" w:rsidRDefault="00C93451" w:rsidP="002A33D6">
            <w:pPr>
              <w:ind w:left="0"/>
            </w:pPr>
            <w:proofErr w:type="gramStart"/>
            <w:r w:rsidRPr="00C93451">
              <w:t>abstract</w:t>
            </w:r>
            <w:proofErr w:type="gramEnd"/>
            <w:r w:rsidRPr="00C93451">
              <w:t xml:space="preserve"> public </w:t>
            </w:r>
            <w:proofErr w:type="spellStart"/>
            <w:r w:rsidRPr="00C93451">
              <w:t>void</w:t>
            </w:r>
            <w:proofErr w:type="spellEnd"/>
            <w:r w:rsidRPr="00C93451">
              <w:t xml:space="preserve"> traitement(Cible </w:t>
            </w:r>
            <w:proofErr w:type="spellStart"/>
            <w:r w:rsidRPr="00C93451">
              <w:t>cible</w:t>
            </w:r>
            <w:proofErr w:type="spellEnd"/>
            <w:r w:rsidRPr="00C93451">
              <w:t>);</w:t>
            </w:r>
          </w:p>
          <w:p w:rsidR="0044451A" w:rsidRDefault="0044451A" w:rsidP="002A33D6">
            <w:pPr>
              <w:ind w:left="0"/>
            </w:pPr>
          </w:p>
          <w:p w:rsidR="0044451A" w:rsidRDefault="0044451A" w:rsidP="002A33D6">
            <w:pPr>
              <w:ind w:left="0"/>
            </w:pPr>
            <w:r>
              <w:t>@</w:t>
            </w:r>
            <w:proofErr w:type="spellStart"/>
            <w:r w:rsidRPr="0044451A">
              <w:t>Override</w:t>
            </w:r>
            <w:proofErr w:type="spellEnd"/>
          </w:p>
          <w:p w:rsidR="0044451A" w:rsidRDefault="0044451A" w:rsidP="002A33D6">
            <w:pPr>
              <w:ind w:left="0"/>
            </w:pPr>
            <w:proofErr w:type="gramStart"/>
            <w:r w:rsidRPr="0044451A">
              <w:t>public</w:t>
            </w:r>
            <w:proofErr w:type="gramEnd"/>
            <w:r w:rsidRPr="0044451A">
              <w:t xml:space="preserve"> </w:t>
            </w:r>
            <w:proofErr w:type="spellStart"/>
            <w:r w:rsidRPr="0044451A">
              <w:t>void</w:t>
            </w:r>
            <w:proofErr w:type="spellEnd"/>
            <w:r w:rsidRPr="0044451A">
              <w:t xml:space="preserve"> traitement(</w:t>
            </w:r>
            <w:proofErr w:type="spellStart"/>
            <w:r w:rsidRPr="0044451A">
              <w:t>TestObserveur</w:t>
            </w:r>
            <w:proofErr w:type="spellEnd"/>
            <w:r w:rsidRPr="0044451A">
              <w:t xml:space="preserve"> </w:t>
            </w:r>
            <w:proofErr w:type="spellStart"/>
            <w:r w:rsidRPr="0044451A">
              <w:t>testObserveur</w:t>
            </w:r>
            <w:proofErr w:type="spellEnd"/>
            <w:r w:rsidRPr="0044451A">
              <w:t>) {</w:t>
            </w:r>
          </w:p>
          <w:p w:rsidR="0044451A" w:rsidRDefault="0044451A" w:rsidP="002A33D6">
            <w:pPr>
              <w:ind w:left="0"/>
              <w:rPr>
                <w:lang w:val="en-US"/>
              </w:rPr>
            </w:pPr>
            <w:r w:rsidRPr="0044451A">
              <w:t xml:space="preserve">    </w:t>
            </w:r>
            <w:proofErr w:type="spellStart"/>
            <w:r w:rsidRPr="0044451A">
              <w:rPr>
                <w:lang w:val="en-US"/>
              </w:rPr>
              <w:t>this.log.add</w:t>
            </w:r>
            <w:proofErr w:type="spellEnd"/>
            <w:r w:rsidRPr="0044451A">
              <w:rPr>
                <w:lang w:val="en-US"/>
              </w:rPr>
              <w:t>(</w:t>
            </w:r>
            <w:proofErr w:type="spellStart"/>
            <w:proofErr w:type="gramStart"/>
            <w:r w:rsidRPr="0044451A">
              <w:rPr>
                <w:lang w:val="en-US"/>
              </w:rPr>
              <w:t>this.getSource</w:t>
            </w:r>
            <w:proofErr w:type="spellEnd"/>
            <w:proofErr w:type="gramEnd"/>
            <w:r w:rsidRPr="0044451A">
              <w:rPr>
                <w:lang w:val="en-US"/>
              </w:rPr>
              <w:t>().</w:t>
            </w:r>
            <w:proofErr w:type="spellStart"/>
            <w:r w:rsidRPr="0044451A">
              <w:rPr>
                <w:lang w:val="en-US"/>
              </w:rPr>
              <w:t>getClass</w:t>
            </w:r>
            <w:proofErr w:type="spellEnd"/>
            <w:r w:rsidRPr="0044451A">
              <w:rPr>
                <w:lang w:val="en-US"/>
              </w:rPr>
              <w:t xml:space="preserve">() + " -&gt; " + </w:t>
            </w:r>
            <w:proofErr w:type="spellStart"/>
            <w:r w:rsidRPr="0044451A">
              <w:rPr>
                <w:lang w:val="en-US"/>
              </w:rPr>
              <w:t>testObserveur.getClass</w:t>
            </w:r>
            <w:proofErr w:type="spellEnd"/>
            <w:r w:rsidRPr="0044451A">
              <w:rPr>
                <w:lang w:val="en-US"/>
              </w:rPr>
              <w:t>());</w:t>
            </w:r>
          </w:p>
          <w:p w:rsidR="0044451A" w:rsidRPr="0044451A" w:rsidRDefault="0044451A" w:rsidP="002A33D6">
            <w:pPr>
              <w:ind w:left="0"/>
              <w:rPr>
                <w:lang w:val="en-US"/>
              </w:rPr>
            </w:pPr>
            <w:r w:rsidRPr="0044451A">
              <w:rPr>
                <w:lang w:val="en-US"/>
              </w:rPr>
              <w:t>}</w:t>
            </w:r>
          </w:p>
        </w:tc>
      </w:tr>
    </w:tbl>
    <w:p w:rsidR="002D585D" w:rsidRPr="0044451A" w:rsidRDefault="002D585D" w:rsidP="002A33D6">
      <w:pPr>
        <w:rPr>
          <w:lang w:val="en-US"/>
        </w:rPr>
      </w:pPr>
    </w:p>
    <w:p w:rsidR="004C087A" w:rsidRPr="0044451A" w:rsidRDefault="004C087A" w:rsidP="00907758">
      <w:pPr>
        <w:rPr>
          <w:lang w:val="en-US"/>
        </w:rPr>
      </w:pPr>
    </w:p>
    <w:p w:rsidR="0044451A" w:rsidRDefault="005025B4" w:rsidP="00617324">
      <w:pPr>
        <w:pStyle w:val="Titre3"/>
      </w:pPr>
      <w:r w:rsidRPr="00B61830">
        <w:t xml:space="preserve"> </w:t>
      </w:r>
      <w:bookmarkStart w:id="3" w:name="_Toc532393757"/>
      <w:r w:rsidR="0044451A">
        <w:t xml:space="preserve">Le pattern dans </w:t>
      </w:r>
      <w:r w:rsidR="00B61830">
        <w:t>la simulation</w:t>
      </w:r>
      <w:bookmarkEnd w:id="3"/>
    </w:p>
    <w:p w:rsidR="0044451A" w:rsidRDefault="0044451A" w:rsidP="0044451A">
      <w:r>
        <w:t xml:space="preserve">Dans l’application on utilise deux types d’évènement : </w:t>
      </w:r>
    </w:p>
    <w:p w:rsidR="0044451A" w:rsidRDefault="0044451A" w:rsidP="0044451A">
      <w:pPr>
        <w:pStyle w:val="Paragraphedeliste"/>
        <w:numPr>
          <w:ilvl w:val="0"/>
          <w:numId w:val="4"/>
        </w:numPr>
      </w:pPr>
      <w:r>
        <w:t>Le premier pour la communication entre les balises et les satellites car la balise ne connait pas le satellite et inversement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44451A" w:rsidTr="0044451A">
        <w:tc>
          <w:tcPr>
            <w:tcW w:w="8297" w:type="dxa"/>
          </w:tcPr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739A6B0" wp14:editId="39BC7BCA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124460</wp:posOffset>
                      </wp:positionV>
                      <wp:extent cx="1498600" cy="5588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&lt;&lt;Abstract&gt;&gt;</w:t>
                                  </w:r>
                                </w:p>
                                <w:p w:rsidR="0044451A" w:rsidRDefault="009B66FB" w:rsidP="0044451A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39A6B0" id="Rectangle 14" o:spid="_x0000_s1030" style="position:absolute;margin-left:144.55pt;margin-top:9.8pt;width:118pt;height:4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&lt;&lt;Abstract&gt;&gt;</w:t>
                            </w:r>
                          </w:p>
                          <w:p w:rsidR="0044451A" w:rsidRDefault="009B66FB" w:rsidP="0044451A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F3FB47" wp14:editId="2EFBC1EA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16" name="Connecteur droit avec flèch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CDDAD" id="Connecteur droit avec flèche 16" o:spid="_x0000_s1026" type="#_x0000_t32" style="position:absolute;margin-left:121.35pt;margin-top:2.55pt;width:82pt;height:2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CMzjR3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992EBA9" wp14:editId="44679AD8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19" name="Connecteur droit avec flèch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6FABD5" id="Connecteur droit avec flèche 19" o:spid="_x0000_s1026" type="#_x0000_t32" style="position:absolute;margin-left:203.35pt;margin-top:2.55pt;width:71pt;height:2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4451A" w:rsidRDefault="009B66FB" w:rsidP="0044451A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92C51BB" wp14:editId="044834F3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Satellite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2C51BB" id="Rectangle 18" o:spid="_x0000_s1031" style="position:absolute;margin-left:255.5pt;margin-top:11.85pt;width:118pt;height:4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7Ph2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Satellite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8FE49E" wp14:editId="6E423A0B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4451A" w:rsidRDefault="0044451A" w:rsidP="0044451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Balise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8FE49E" id="Rectangle 15" o:spid="_x0000_s1032" style="position:absolute;margin-left:15.5pt;margin-top:11.5pt;width:118pt;height:4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KqKAJ5oAgAAHg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44451A" w:rsidRDefault="0044451A" w:rsidP="0044451A">
                            <w:pPr>
                              <w:ind w:left="0"/>
                              <w:jc w:val="center"/>
                            </w:pPr>
                            <w:r>
                              <w:t>Balise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9B66FB" w:rsidP="0044451A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3014345</wp:posOffset>
                      </wp:positionH>
                      <wp:positionV relativeFrom="paragraph">
                        <wp:posOffset>87630</wp:posOffset>
                      </wp:positionV>
                      <wp:extent cx="63500" cy="0"/>
                      <wp:effectExtent l="12700" t="63500" r="0" b="76200"/>
                      <wp:wrapNone/>
                      <wp:docPr id="22" name="Connecteur droit avec flèch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2C5B4E" id="Connecteur droit avec flèche 22" o:spid="_x0000_s1026" type="#_x0000_t32" style="position:absolute;margin-left:237.35pt;margin-top:6.9pt;width: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1998345</wp:posOffset>
                      </wp:positionH>
                      <wp:positionV relativeFrom="paragraph">
                        <wp:posOffset>87630</wp:posOffset>
                      </wp:positionV>
                      <wp:extent cx="1016000" cy="0"/>
                      <wp:effectExtent l="0" t="0" r="12700" b="12700"/>
                      <wp:wrapNone/>
                      <wp:docPr id="20" name="Connecteur droit avec flèch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0" cy="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6771C4" id="Connecteur droit avec flèche 20" o:spid="_x0000_s1026" type="#_x0000_t32" style="position:absolute;margin-left:157.35pt;margin-top:6.9pt;width:80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44451A" w:rsidRDefault="0044451A" w:rsidP="0044451A">
            <w:pPr>
              <w:ind w:left="0"/>
            </w:pPr>
          </w:p>
          <w:p w:rsidR="0044451A" w:rsidRDefault="0044451A" w:rsidP="0044451A">
            <w:pPr>
              <w:ind w:left="0"/>
            </w:pPr>
          </w:p>
        </w:tc>
      </w:tr>
    </w:tbl>
    <w:p w:rsidR="0044451A" w:rsidRDefault="0044451A" w:rsidP="0044451A"/>
    <w:p w:rsidR="009B66FB" w:rsidRDefault="009B66FB" w:rsidP="009B66FB">
      <w:pPr>
        <w:pStyle w:val="Paragraphedeliste"/>
        <w:numPr>
          <w:ilvl w:val="0"/>
          <w:numId w:val="4"/>
        </w:numPr>
      </w:pPr>
      <w:r>
        <w:lastRenderedPageBreak/>
        <w:t>Et entre la classe « </w:t>
      </w:r>
      <w:proofErr w:type="spellStart"/>
      <w:r>
        <w:t>Entite</w:t>
      </w:r>
      <w:proofErr w:type="spellEnd"/>
      <w:r>
        <w:t> » et sa représentation graphique « </w:t>
      </w:r>
      <w:proofErr w:type="spellStart"/>
      <w:r>
        <w:t>EntiteVue</w:t>
      </w:r>
      <w:proofErr w:type="spellEnd"/>
      <w:r>
        <w:t> » pour mettre à jour la position de la vue et ainsi redessiner l’entité avec la bonne position.</w:t>
      </w:r>
    </w:p>
    <w:p w:rsidR="009B66FB" w:rsidRDefault="009B66FB" w:rsidP="00617324">
      <w:pPr>
        <w:pStyle w:val="Paragraphedeliste"/>
        <w:ind w:left="1080"/>
      </w:pP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7937"/>
      </w:tblGrid>
      <w:tr w:rsidR="009B66FB" w:rsidTr="00B74B76">
        <w:tc>
          <w:tcPr>
            <w:tcW w:w="8297" w:type="dxa"/>
          </w:tcPr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D3DDE9C" wp14:editId="5991F6FD">
                      <wp:simplePos x="0" y="0"/>
                      <wp:positionH relativeFrom="column">
                        <wp:posOffset>1835150</wp:posOffset>
                      </wp:positionH>
                      <wp:positionV relativeFrom="paragraph">
                        <wp:posOffset>71120</wp:posOffset>
                      </wp:positionV>
                      <wp:extent cx="1498600" cy="558800"/>
                      <wp:effectExtent l="0" t="0" r="12700" b="1270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Observable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DDE9C" id="Rectangle 30" o:spid="_x0000_s1033" style="position:absolute;margin-left:144.5pt;margin-top:5.6pt;width:118pt;height:4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Observable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69850</wp:posOffset>
                      </wp:positionV>
                      <wp:extent cx="0" cy="457200"/>
                      <wp:effectExtent l="0" t="0" r="12700" b="12700"/>
                      <wp:wrapNone/>
                      <wp:docPr id="32" name="Connecteur droit avec flèch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accent6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9EC0B4" id="Connecteur droit avec flèche 32" o:spid="_x0000_s1026" type="#_x0000_t32" style="position:absolute;margin-left:203.35pt;margin-top:5.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" strokecolor="#c16f94 [3209]">
                      <v:stroke dashstyle="dash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123825</wp:posOffset>
                      </wp:positionV>
                      <wp:extent cx="0" cy="76200"/>
                      <wp:effectExtent l="63500" t="0" r="76200" b="38100"/>
                      <wp:wrapNone/>
                      <wp:docPr id="33" name="Connecteur droit avec flèch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13FEC" id="Connecteur droit avec flèche 33" o:spid="_x0000_s1026" type="#_x0000_t32" style="position:absolute;margin-left:203.35pt;margin-top:9.75pt;width:0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B6A8516" wp14:editId="10805D0F">
                      <wp:simplePos x="0" y="0"/>
                      <wp:positionH relativeFrom="column">
                        <wp:posOffset>1835785</wp:posOffset>
                      </wp:positionH>
                      <wp:positionV relativeFrom="paragraph">
                        <wp:posOffset>119380</wp:posOffset>
                      </wp:positionV>
                      <wp:extent cx="1498600" cy="5588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&lt;&lt;</w:t>
                                  </w:r>
                                  <w:r w:rsidR="00617324">
                                    <w:t>Observer</w:t>
                                  </w:r>
                                  <w:r>
                                    <w:t>&gt;&gt;</w:t>
                                  </w:r>
                                </w:p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Entite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A8516" id="Rectangle 23" o:spid="_x0000_s1034" style="position:absolute;margin-left:144.55pt;margin-top:9.4pt;width:118pt;height:4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r>
                              <w:t>&lt;&lt;</w:t>
                            </w:r>
                            <w:r w:rsidR="00617324">
                              <w:t>Observer</w:t>
                            </w:r>
                            <w:r>
                              <w:t>&gt;&gt;</w:t>
                            </w:r>
                          </w:p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Entite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77EC78A" wp14:editId="45B9D0B9">
                      <wp:simplePos x="0" y="0"/>
                      <wp:positionH relativeFrom="column">
                        <wp:posOffset>1541145</wp:posOffset>
                      </wp:positionH>
                      <wp:positionV relativeFrom="paragraph">
                        <wp:posOffset>32385</wp:posOffset>
                      </wp:positionV>
                      <wp:extent cx="1041400" cy="279400"/>
                      <wp:effectExtent l="0" t="38100" r="0" b="12700"/>
                      <wp:wrapNone/>
                      <wp:docPr id="24" name="Connecteur droit avec flèch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414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DFDBB4" id="Connecteur droit avec flèche 24" o:spid="_x0000_s1026" type="#_x0000_t32" style="position:absolute;margin-left:121.35pt;margin-top:2.55pt;width:82pt;height:2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4893003" wp14:editId="1E039EA9">
                      <wp:simplePos x="0" y="0"/>
                      <wp:positionH relativeFrom="column">
                        <wp:posOffset>2582545</wp:posOffset>
                      </wp:positionH>
                      <wp:positionV relativeFrom="paragraph">
                        <wp:posOffset>32385</wp:posOffset>
                      </wp:positionV>
                      <wp:extent cx="901700" cy="279400"/>
                      <wp:effectExtent l="25400" t="38100" r="12700" b="12700"/>
                      <wp:wrapNone/>
                      <wp:docPr id="25" name="Connecteur droit avec flèch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01700" cy="27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5A0860" id="Connecteur droit avec flèche 25" o:spid="_x0000_s1026" type="#_x0000_t32" style="position:absolute;margin-left:203.35pt;margin-top:2.55pt;width:71pt;height:22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" strokecolor="#707070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  <w:r w:rsidRPr="0044451A"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BEA7C62" wp14:editId="3DB27DEA">
                      <wp:simplePos x="0" y="0"/>
                      <wp:positionH relativeFrom="column">
                        <wp:posOffset>3244850</wp:posOffset>
                      </wp:positionH>
                      <wp:positionV relativeFrom="paragraph">
                        <wp:posOffset>150495</wp:posOffset>
                      </wp:positionV>
                      <wp:extent cx="1498600" cy="558800"/>
                      <wp:effectExtent l="0" t="0" r="12700" b="1270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Satellite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EA7C62" id="Rectangle 26" o:spid="_x0000_s1035" style="position:absolute;margin-left:255.5pt;margin-top:11.85pt;width:118pt;height:4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Satellite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4451A"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3954A56" wp14:editId="11516DEE">
                      <wp:simplePos x="0" y="0"/>
                      <wp:positionH relativeFrom="column">
                        <wp:posOffset>196850</wp:posOffset>
                      </wp:positionH>
                      <wp:positionV relativeFrom="paragraph">
                        <wp:posOffset>146050</wp:posOffset>
                      </wp:positionV>
                      <wp:extent cx="1498600" cy="558800"/>
                      <wp:effectExtent l="0" t="0" r="12700" b="1270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0" cy="558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B66FB" w:rsidRDefault="009B66FB" w:rsidP="009B66FB">
                                  <w:pPr>
                                    <w:ind w:left="0"/>
                                    <w:jc w:val="center"/>
                                  </w:pPr>
                                  <w:proofErr w:type="spellStart"/>
                                  <w:r>
                                    <w:t>Balise</w:t>
                                  </w:r>
                                  <w:r>
                                    <w:t>Vue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954A56" id="Rectangle 27" o:spid="_x0000_s1036" style="position:absolute;margin-left:15.5pt;margin-top:11.5pt;width:118pt;height:4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" fillcolor="white [3201]" strokecolor="black [3200]" strokeweight="1pt">
                      <v:textbox>
                        <w:txbxContent>
                          <w:p w:rsidR="009B66FB" w:rsidRDefault="009B66FB" w:rsidP="009B66FB">
                            <w:pPr>
                              <w:ind w:left="0"/>
                              <w:jc w:val="center"/>
                            </w:pPr>
                            <w:proofErr w:type="spellStart"/>
                            <w:r>
                              <w:t>Balise</w:t>
                            </w:r>
                            <w:r>
                              <w:t>Vue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  <w:p w:rsidR="009B66FB" w:rsidRDefault="009B66FB" w:rsidP="00B74B76">
            <w:pPr>
              <w:ind w:left="0"/>
            </w:pPr>
          </w:p>
        </w:tc>
      </w:tr>
    </w:tbl>
    <w:p w:rsidR="009B66FB" w:rsidRDefault="009B66FB" w:rsidP="009B66FB"/>
    <w:p w:rsidR="009F7B60" w:rsidRDefault="0056236A" w:rsidP="009F7B60">
      <w:pPr>
        <w:pStyle w:val="Titre2"/>
      </w:pPr>
      <w:r>
        <w:t>Stratégie de déplacement</w:t>
      </w:r>
    </w:p>
    <w:p w:rsidR="009F7B60" w:rsidRDefault="00EC51B7" w:rsidP="009F7B60">
      <w:r>
        <w:t xml:space="preserve">Chaque </w:t>
      </w:r>
      <w:r w:rsidR="008032EE">
        <w:t>entités</w:t>
      </w:r>
      <w:r>
        <w:t xml:space="preserve"> (balises et satellites)</w:t>
      </w:r>
      <w:r w:rsidR="008032EE">
        <w:t xml:space="preserve"> se déplacés. Pour cela Elles doivent être capable de savoir si elles doivent capable de calculer leur prochaine position.</w:t>
      </w:r>
    </w:p>
    <w:p w:rsidR="008032EE" w:rsidRDefault="008032EE" w:rsidP="009F7B60"/>
    <w:p w:rsidR="008032EE" w:rsidRDefault="008032EE" w:rsidP="009F7B60">
      <w:r>
        <w:t>Mais la position suivante dépend du type de l’entité par exemple un satellite va juste se déplacer</w:t>
      </w:r>
      <w:bookmarkStart w:id="4" w:name="_GoBack"/>
      <w:bookmarkEnd w:id="4"/>
      <w:r>
        <w:t xml:space="preserve"> vers la droite alors que la balise va </w:t>
      </w:r>
      <w:proofErr w:type="spellStart"/>
      <w:r>
        <w:t>moter</w:t>
      </w:r>
      <w:proofErr w:type="spellEnd"/>
      <w:r>
        <w:t xml:space="preserve"> a la surface puis stagner et pour finir plonger dans la mer.</w:t>
      </w:r>
    </w:p>
    <w:p w:rsidR="00EC51B7" w:rsidRDefault="00EC51B7" w:rsidP="009F7B60"/>
    <w:p w:rsidR="00617324" w:rsidRPr="00926917" w:rsidRDefault="00617324" w:rsidP="00617324">
      <w:pPr>
        <w:pStyle w:val="Titre2"/>
        <w:numPr>
          <w:ilvl w:val="0"/>
          <w:numId w:val="0"/>
        </w:numPr>
        <w:ind w:left="360"/>
      </w:pPr>
    </w:p>
    <w:sectPr w:rsidR="00617324" w:rsidRPr="00926917">
      <w:footerReference w:type="default" r:id="rId9"/>
      <w:pgSz w:w="11907" w:h="16839" w:code="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077" w:rsidRDefault="00AD0077">
      <w:pPr>
        <w:spacing w:after="0" w:line="240" w:lineRule="auto"/>
      </w:pPr>
      <w:r>
        <w:separator/>
      </w:r>
    </w:p>
    <w:p w:rsidR="00AD0077" w:rsidRDefault="00AD0077"/>
  </w:endnote>
  <w:endnote w:type="continuationSeparator" w:id="0">
    <w:p w:rsidR="00AD0077" w:rsidRDefault="00AD0077">
      <w:pPr>
        <w:spacing w:after="0" w:line="240" w:lineRule="auto"/>
      </w:pPr>
      <w:r>
        <w:continuationSeparator/>
      </w:r>
    </w:p>
    <w:p w:rsidR="00AD0077" w:rsidRDefault="00AD0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772" w:rsidRDefault="00517B24">
    <w:pPr>
      <w:pStyle w:val="Pieddepage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077" w:rsidRDefault="00AD0077">
      <w:pPr>
        <w:spacing w:after="0" w:line="240" w:lineRule="auto"/>
      </w:pPr>
      <w:r>
        <w:separator/>
      </w:r>
    </w:p>
    <w:p w:rsidR="00AD0077" w:rsidRDefault="00AD0077"/>
  </w:footnote>
  <w:footnote w:type="continuationSeparator" w:id="0">
    <w:p w:rsidR="00AD0077" w:rsidRDefault="00AD0077">
      <w:pPr>
        <w:spacing w:after="0" w:line="240" w:lineRule="auto"/>
      </w:pPr>
      <w:r>
        <w:continuationSeparator/>
      </w:r>
    </w:p>
    <w:p w:rsidR="00AD0077" w:rsidRDefault="00AD00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6A"/>
    <w:multiLevelType w:val="hybridMultilevel"/>
    <w:tmpl w:val="4028B8A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A6475"/>
    <w:multiLevelType w:val="hybridMultilevel"/>
    <w:tmpl w:val="F31C438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FB0E3A"/>
    <w:multiLevelType w:val="multilevel"/>
    <w:tmpl w:val="D6E81BD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Titre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Titre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Titre9"/>
      <w:lvlText w:val="%9."/>
      <w:lvlJc w:val="right"/>
      <w:pPr>
        <w:ind w:left="3240" w:hanging="360"/>
      </w:pPr>
      <w:rPr>
        <w:rFonts w:hint="default"/>
      </w:rPr>
    </w:lvl>
  </w:abstractNum>
  <w:abstractNum w:abstractNumId="3" w15:restartNumberingAfterBreak="0">
    <w:nsid w:val="6F611CE3"/>
    <w:multiLevelType w:val="hybridMultilevel"/>
    <w:tmpl w:val="BFACE5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25"/>
    <w:rsid w:val="00067F7F"/>
    <w:rsid w:val="000719F6"/>
    <w:rsid w:val="001058A9"/>
    <w:rsid w:val="001A08B9"/>
    <w:rsid w:val="001C47B0"/>
    <w:rsid w:val="002A33D6"/>
    <w:rsid w:val="002C5C48"/>
    <w:rsid w:val="002D585D"/>
    <w:rsid w:val="003F2619"/>
    <w:rsid w:val="0044451A"/>
    <w:rsid w:val="004C087A"/>
    <w:rsid w:val="004F2DEE"/>
    <w:rsid w:val="005025B4"/>
    <w:rsid w:val="00517B24"/>
    <w:rsid w:val="0056236A"/>
    <w:rsid w:val="00617324"/>
    <w:rsid w:val="00620025"/>
    <w:rsid w:val="008032EE"/>
    <w:rsid w:val="0081711F"/>
    <w:rsid w:val="00817519"/>
    <w:rsid w:val="00863772"/>
    <w:rsid w:val="00907758"/>
    <w:rsid w:val="00926917"/>
    <w:rsid w:val="009B66FB"/>
    <w:rsid w:val="009F7B60"/>
    <w:rsid w:val="00AD0077"/>
    <w:rsid w:val="00B61830"/>
    <w:rsid w:val="00BB5D99"/>
    <w:rsid w:val="00C93451"/>
    <w:rsid w:val="00E32E2B"/>
    <w:rsid w:val="00EC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B715"/>
  <w15:chartTrackingRefBased/>
  <w15:docId w15:val="{82250166-6C60-6D42-8407-D7FEC701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fr-FR" w:eastAsia="ja-JP" w:bidi="fr-FR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8A9"/>
  </w:style>
  <w:style w:type="paragraph" w:styleId="Titre1">
    <w:name w:val="heading 1"/>
    <w:basedOn w:val="Normal"/>
    <w:link w:val="Titre1C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Titre2">
    <w:name w:val="heading 2"/>
    <w:basedOn w:val="Normal"/>
    <w:link w:val="Titre2C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Titre4">
    <w:name w:val="heading 4"/>
    <w:basedOn w:val="Normal"/>
    <w:link w:val="Titre4C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Titre5">
    <w:name w:val="heading 5"/>
    <w:basedOn w:val="Normal"/>
    <w:link w:val="Titre5C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Titre6">
    <w:name w:val="heading 6"/>
    <w:basedOn w:val="Normal"/>
    <w:link w:val="Titre6C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Titre7">
    <w:name w:val="heading 7"/>
    <w:basedOn w:val="Normal"/>
    <w:link w:val="Titre7C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Titre8">
    <w:name w:val="heading 8"/>
    <w:basedOn w:val="Normal"/>
    <w:link w:val="Titre8C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Titre9">
    <w:name w:val="heading 9"/>
    <w:basedOn w:val="Normal"/>
    <w:link w:val="Titre9C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re">
    <w:name w:val="Title"/>
    <w:basedOn w:val="Normal"/>
    <w:link w:val="TitreC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reCar">
    <w:name w:val="Titre Car"/>
    <w:basedOn w:val="Policepardfaut"/>
    <w:link w:val="Titr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re"/>
    <w:link w:val="DateCar"/>
    <w:uiPriority w:val="2"/>
    <w:qFormat/>
    <w:pPr>
      <w:spacing w:after="360"/>
      <w:ind w:left="0"/>
    </w:pPr>
    <w:rPr>
      <w:sz w:val="28"/>
    </w:rPr>
  </w:style>
  <w:style w:type="character" w:customStyle="1" w:styleId="DateCar">
    <w:name w:val="Date Car"/>
    <w:basedOn w:val="Policepardfaut"/>
    <w:link w:val="Date"/>
    <w:uiPriority w:val="2"/>
    <w:rPr>
      <w:sz w:val="28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Cs/>
      <w:color w:val="2E2E2E" w:themeColor="accent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2E2E2E" w:themeColor="accen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707070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707070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outlineLvl w:val="9"/>
    </w:p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15"/>
      <w:sz w:val="32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3F2619"/>
    <w:pPr>
      <w:spacing w:before="120" w:after="0"/>
      <w:ind w:left="0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3F2619"/>
    <w:pPr>
      <w:spacing w:before="120" w:after="0"/>
      <w:ind w:left="220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3F2619"/>
    <w:pPr>
      <w:spacing w:after="0"/>
      <w:ind w:left="44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F2619"/>
    <w:rPr>
      <w:color w:val="58A8AD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3F2619"/>
    <w:pPr>
      <w:spacing w:after="0"/>
      <w:ind w:left="6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3F2619"/>
    <w:pPr>
      <w:spacing w:after="0"/>
      <w:ind w:left="88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3F2619"/>
    <w:pPr>
      <w:spacing w:after="0"/>
      <w:ind w:left="11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3F2619"/>
    <w:pPr>
      <w:spacing w:after="0"/>
      <w:ind w:left="132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3F2619"/>
    <w:pPr>
      <w:spacing w:after="0"/>
      <w:ind w:left="15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3F2619"/>
    <w:pPr>
      <w:spacing w:after="0"/>
      <w:ind w:left="1760"/>
    </w:pPr>
    <w:rPr>
      <w:sz w:val="20"/>
      <w:szCs w:val="20"/>
    </w:rPr>
  </w:style>
  <w:style w:type="table" w:styleId="Grilledutableau">
    <w:name w:val="Table Grid"/>
    <w:basedOn w:val="TableauNormal"/>
    <w:uiPriority w:val="39"/>
    <w:rsid w:val="00BB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unhideWhenUsed/>
    <w:qFormat/>
    <w:rsid w:val="002C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ouarn/Library/Containers/com.microsoft.Word/Data/Library/Application%20Support/Microsoft/Office/16.0/DTS/fr-FR%7b0A9F6250-9008-FF4D-B8E4-5E222EB08C06%7d/%7b9BE43B05-85C9-5C4E-841F-349A56B18932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ACE348-2C15-5F4D-AF80-0BAD2D899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Créer un plan.dotx</Template>
  <TotalTime>113</TotalTime>
  <Pages>4</Pages>
  <Words>533</Words>
  <Characters>2934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Robin LOUARN</cp:lastModifiedBy>
  <cp:revision>13</cp:revision>
  <dcterms:created xsi:type="dcterms:W3CDTF">2018-12-12T13:13:00Z</dcterms:created>
  <dcterms:modified xsi:type="dcterms:W3CDTF">2018-12-12T16:48:00Z</dcterms:modified>
</cp:coreProperties>
</file>